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8EC526" w14:textId="77777777" w:rsidR="0063600C" w:rsidRPr="00E5609D" w:rsidRDefault="00E5609D">
      <w:pPr>
        <w:rPr>
          <w:lang w:val="it-IT"/>
        </w:rPr>
      </w:pPr>
      <w:r>
        <w:rPr>
          <w:lang w:val="it-IT"/>
        </w:rPr>
        <w:t>Only one item missing is ULE to decode US Driving Licenses, pls refert to A.Ronzoni.</w:t>
      </w:r>
      <w:bookmarkStart w:id="0" w:name="_GoBack"/>
      <w:bookmarkEnd w:id="0"/>
    </w:p>
    <w:sectPr w:rsidR="0063600C" w:rsidRPr="00E5609D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283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09D"/>
    <w:rsid w:val="0063600C"/>
    <w:rsid w:val="00E5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ED5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sharepoint.scanning.datalogic.com/dls/docs/NPE/hhsoftwaretest/Shared%20Documents/Forms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DB42B62E7B3D4088074F7E3E2AC1CC" ma:contentTypeVersion="3" ma:contentTypeDescription="Create a new document." ma:contentTypeScope="" ma:versionID="c45c4bb03f2a6bfcef750b1142407cda">
  <xsd:schema xmlns:xsd="http://www.w3.org/2001/XMLSchema" xmlns:xs="http://www.w3.org/2001/XMLSchema" xmlns:p="http://schemas.microsoft.com/office/2006/metadata/properties" xmlns:ns2="97536fdc-b891-4d23-841d-c63e79ee769d" targetNamespace="http://schemas.microsoft.com/office/2006/metadata/properties" ma:root="true" ma:fieldsID="afd9a5b3da50ddad8ab6f767bbc95ab7" ns2:_="">
    <xsd:import namespace="97536fdc-b891-4d23-841d-c63e79ee769d"/>
    <xsd:element name="properties">
      <xsd:complexType>
        <xsd:sequence>
          <xsd:element name="documentManagement">
            <xsd:complexType>
              <xsd:all>
                <xsd:element ref="ns2:Comment_x0020__x002f__x0020_Target" minOccurs="0"/>
                <xsd:element ref="ns2:Target" minOccurs="0"/>
                <xsd:element ref="ns2:GO_x0020_to_x0020_Production_x0020_Y_x002f_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36fdc-b891-4d23-841d-c63e79ee769d" elementFormDefault="qualified">
    <xsd:import namespace="http://schemas.microsoft.com/office/2006/documentManagement/types"/>
    <xsd:import namespace="http://schemas.microsoft.com/office/infopath/2007/PartnerControls"/>
    <xsd:element name="Comment_x0020__x002f__x0020_Target" ma:index="8" nillable="true" ma:displayName="Comment / Target" ma:description="Comment / Target" ma:internalName="Comment_x0020__x002f__x0020_Target">
      <xsd:simpleType>
        <xsd:restriction base="dms:Text">
          <xsd:maxLength value="255"/>
        </xsd:restriction>
      </xsd:simpleType>
    </xsd:element>
    <xsd:element name="Target" ma:index="9" nillable="true" ma:displayName="Target" ma:internalName="Target">
      <xsd:simpleType>
        <xsd:restriction base="dms:Text">
          <xsd:maxLength value="255"/>
        </xsd:restriction>
      </xsd:simpleType>
    </xsd:element>
    <xsd:element name="GO_x0020_to_x0020_Production_x0020_Y_x002f_N" ma:index="10" nillable="true" ma:displayName="GO to Production Y/N" ma:internalName="GO_x0020_to_x0020_Production_x0020_Y_x002f_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rget xmlns="97536fdc-b891-4d23-841d-c63e79ee769d" xsi:nil="true"/>
    <Comment_x0020__x002f__x0020_Target xmlns="97536fdc-b891-4d23-841d-c63e79ee769d" xsi:nil="true"/>
    <GO_x0020_to_x0020_Production_x0020_Y_x002f_N xmlns="97536fdc-b891-4d23-841d-c63e79ee769d" xsi:nil="true"/>
  </documentManagement>
</p:properties>
</file>

<file path=customXml/itemProps1.xml><?xml version="1.0" encoding="utf-8"?>
<ds:datastoreItem xmlns:ds="http://schemas.openxmlformats.org/officeDocument/2006/customXml" ds:itemID="{2F12DF98-3BE5-41E3-8D4C-C9F061A0448B}"/>
</file>

<file path=customXml/itemProps2.xml><?xml version="1.0" encoding="utf-8"?>
<ds:datastoreItem xmlns:ds="http://schemas.openxmlformats.org/officeDocument/2006/customXml" ds:itemID="{68F4D634-F91B-4253-9769-7EF318046B52}"/>
</file>

<file path=customXml/itemProps3.xml><?xml version="1.0" encoding="utf-8"?>
<ds:datastoreItem xmlns:ds="http://schemas.openxmlformats.org/officeDocument/2006/customXml" ds:itemID="{575C3887-D48F-4231-A59A-377191420FF9}"/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Mottese, Sebastiano</dc:creator>
  <cp:lastModifiedBy>Mottese, Sebastiano</cp:lastModifiedBy>
  <cp:revision>1</cp:revision>
  <dcterms:created xsi:type="dcterms:W3CDTF">2017-07-25T09:36:00Z</dcterms:created>
  <dcterms:modified xsi:type="dcterms:W3CDTF">2017-07-25T09:37:00Z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0x0101009DDB42B62E7B3D4088074F7E3E2AC1CC</vt:lpwstr>
  </property>
</Properties>
</file>